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6F17B" w14:textId="3118DF4D" w:rsidR="002564C1" w:rsidRDefault="00684339">
      <w:pPr>
        <w:pStyle w:val="Date"/>
      </w:pPr>
      <w:r>
        <w:t>21/Nov/2024</w:t>
      </w:r>
    </w:p>
    <w:p w14:paraId="116AE782" w14:textId="705B918E" w:rsidR="002564C1" w:rsidRPr="00684339" w:rsidRDefault="00684339">
      <w:pPr>
        <w:pStyle w:val="Title"/>
        <w:rPr>
          <w:u w:val="single"/>
        </w:rPr>
      </w:pPr>
      <w:r w:rsidRPr="00684339">
        <w:rPr>
          <w:u w:val="single"/>
        </w:rPr>
        <w:t>line of credit calculator</w:t>
      </w:r>
    </w:p>
    <w:p w14:paraId="427166A2" w14:textId="5CCB504F" w:rsidR="00684339" w:rsidRPr="00684339" w:rsidRDefault="00684339">
      <w:pPr>
        <w:pStyle w:val="Title"/>
        <w:rPr>
          <w:sz w:val="32"/>
          <w:szCs w:val="32"/>
        </w:rPr>
      </w:pPr>
      <w:r w:rsidRPr="00684339">
        <w:rPr>
          <w:sz w:val="32"/>
          <w:szCs w:val="32"/>
        </w:rPr>
        <w:t>by- Vandana salian padmanabha</w:t>
      </w:r>
    </w:p>
    <w:p w14:paraId="72489B75" w14:textId="3CE65927" w:rsidR="002564C1" w:rsidRDefault="002564C1"/>
    <w:p w14:paraId="352AD53C" w14:textId="77777777" w:rsidR="00684339" w:rsidRDefault="00684339"/>
    <w:p w14:paraId="0CD730AA" w14:textId="77777777" w:rsidR="00684339" w:rsidRPr="00684339" w:rsidRDefault="00684339" w:rsidP="00684339">
      <w:pPr>
        <w:numPr>
          <w:ilvl w:val="0"/>
          <w:numId w:val="1"/>
        </w:numPr>
        <w:rPr>
          <w:b/>
          <w:bCs/>
          <w:lang w:val="en-IN"/>
        </w:rPr>
      </w:pPr>
      <w:r w:rsidRPr="00684339">
        <w:rPr>
          <w:b/>
          <w:bCs/>
          <w:lang w:val="en-IN"/>
        </w:rPr>
        <w:t>Overview:</w:t>
      </w:r>
    </w:p>
    <w:p w14:paraId="388FB36B" w14:textId="1A13E92F" w:rsidR="00684339" w:rsidRPr="00684339" w:rsidRDefault="00684339" w:rsidP="00684339">
      <w:pPr>
        <w:rPr>
          <w:lang w:val="en-IN"/>
        </w:rPr>
      </w:pPr>
      <w:r w:rsidRPr="00684339">
        <w:rPr>
          <w:lang w:val="en-IN"/>
        </w:rPr>
        <w:t xml:space="preserve">The </w:t>
      </w:r>
      <w:r w:rsidRPr="00684339">
        <w:rPr>
          <w:b/>
          <w:bCs/>
          <w:lang w:val="en-IN"/>
        </w:rPr>
        <w:t>Credit Calculator Application</w:t>
      </w:r>
      <w:r w:rsidRPr="00684339">
        <w:rPr>
          <w:lang w:val="en-IN"/>
        </w:rPr>
        <w:t xml:space="preserve"> is a desktop software program built using Python, designed to manage and calculate credit-related details for various accounts. This application provides functionality to store, update, view, and graphically display data related to credit usage and limits</w:t>
      </w:r>
      <w:r>
        <w:rPr>
          <w:lang w:val="en-IN"/>
        </w:rPr>
        <w:t xml:space="preserve"> fo</w:t>
      </w:r>
      <w:r w:rsidRPr="00684339">
        <w:rPr>
          <w:lang w:val="en-IN"/>
        </w:rPr>
        <w:t xml:space="preserve">r individual accounts. The system interacts with an SQLite database and CSV files for persistent storage and data export. The tool is useful for users who need to track and </w:t>
      </w:r>
      <w:r w:rsidRPr="00684339">
        <w:rPr>
          <w:lang w:val="en-IN"/>
        </w:rPr>
        <w:t>analyse</w:t>
      </w:r>
      <w:r w:rsidRPr="00684339">
        <w:rPr>
          <w:lang w:val="en-IN"/>
        </w:rPr>
        <w:t xml:space="preserve"> credit usage, available credit, and balances, and calculate interest based on used and unused credits.</w:t>
      </w:r>
    </w:p>
    <w:p w14:paraId="7BE2D301" w14:textId="77777777" w:rsidR="00684339" w:rsidRPr="00684339" w:rsidRDefault="00684339" w:rsidP="00684339">
      <w:pPr>
        <w:numPr>
          <w:ilvl w:val="0"/>
          <w:numId w:val="2"/>
        </w:numPr>
        <w:rPr>
          <w:b/>
          <w:bCs/>
          <w:lang w:val="en-IN"/>
        </w:rPr>
      </w:pPr>
      <w:r w:rsidRPr="00684339">
        <w:rPr>
          <w:b/>
          <w:bCs/>
          <w:lang w:val="en-IN"/>
        </w:rPr>
        <w:t>Key Features:</w:t>
      </w:r>
    </w:p>
    <w:p w14:paraId="47C5C3FA" w14:textId="77777777" w:rsidR="00684339" w:rsidRPr="00684339" w:rsidRDefault="00684339" w:rsidP="00684339">
      <w:pPr>
        <w:numPr>
          <w:ilvl w:val="0"/>
          <w:numId w:val="2"/>
        </w:numPr>
        <w:rPr>
          <w:lang w:val="en-IN"/>
        </w:rPr>
      </w:pPr>
      <w:r w:rsidRPr="00684339">
        <w:rPr>
          <w:b/>
          <w:bCs/>
          <w:lang w:val="en-IN"/>
        </w:rPr>
        <w:t>Account Management</w:t>
      </w:r>
      <w:r w:rsidRPr="00684339">
        <w:rPr>
          <w:lang w:val="en-IN"/>
        </w:rPr>
        <w:t>: Users can input and update credit account details, including the account number, name, credit limit, and the amount used. This data is stored in a SQLite database and is also recorded in a CSV file for easy access.</w:t>
      </w:r>
    </w:p>
    <w:p w14:paraId="08FC15FB" w14:textId="77777777" w:rsidR="00684339" w:rsidRPr="00684339" w:rsidRDefault="00684339" w:rsidP="00684339">
      <w:pPr>
        <w:numPr>
          <w:ilvl w:val="0"/>
          <w:numId w:val="2"/>
        </w:numPr>
        <w:rPr>
          <w:lang w:val="en-IN"/>
        </w:rPr>
      </w:pPr>
      <w:r w:rsidRPr="00684339">
        <w:rPr>
          <w:b/>
          <w:bCs/>
          <w:lang w:val="en-IN"/>
        </w:rPr>
        <w:t>Interest Calculation</w:t>
      </w:r>
      <w:r w:rsidRPr="00684339">
        <w:rPr>
          <w:lang w:val="en-IN"/>
        </w:rPr>
        <w:t>: The application calculates daily interest on both the used and unused credit amounts, based on predefined annual interest rates. These rates can be modified to reflect different policies.</w:t>
      </w:r>
    </w:p>
    <w:p w14:paraId="49E3EE96" w14:textId="77777777" w:rsidR="00684339" w:rsidRPr="00684339" w:rsidRDefault="00684339" w:rsidP="00684339">
      <w:pPr>
        <w:numPr>
          <w:ilvl w:val="0"/>
          <w:numId w:val="2"/>
        </w:numPr>
        <w:rPr>
          <w:lang w:val="en-IN"/>
        </w:rPr>
      </w:pPr>
      <w:r w:rsidRPr="00684339">
        <w:rPr>
          <w:b/>
          <w:bCs/>
          <w:lang w:val="en-IN"/>
        </w:rPr>
        <w:t>Graphical Representation</w:t>
      </w:r>
      <w:r w:rsidRPr="00684339">
        <w:rPr>
          <w:lang w:val="en-IN"/>
        </w:rPr>
        <w:t>: The system generates pie charts to visually represent the distribution of used versus unused credit for a specific account.</w:t>
      </w:r>
    </w:p>
    <w:p w14:paraId="4844D75E" w14:textId="77777777" w:rsidR="00684339" w:rsidRPr="00684339" w:rsidRDefault="00684339" w:rsidP="00684339">
      <w:pPr>
        <w:numPr>
          <w:ilvl w:val="0"/>
          <w:numId w:val="2"/>
        </w:numPr>
        <w:rPr>
          <w:lang w:val="en-IN"/>
        </w:rPr>
      </w:pPr>
      <w:r w:rsidRPr="00684339">
        <w:rPr>
          <w:b/>
          <w:bCs/>
          <w:lang w:val="en-IN"/>
        </w:rPr>
        <w:t>Data Persistence</w:t>
      </w:r>
      <w:r w:rsidRPr="00684339">
        <w:rPr>
          <w:lang w:val="en-IN"/>
        </w:rPr>
        <w:t>: The application saves account details in both a SQLite database and a CSV file, ensuring that data is not lost between sessions.</w:t>
      </w:r>
    </w:p>
    <w:p w14:paraId="14071A0D" w14:textId="77777777" w:rsidR="00684339" w:rsidRPr="00684339" w:rsidRDefault="00684339" w:rsidP="00684339">
      <w:pPr>
        <w:numPr>
          <w:ilvl w:val="0"/>
          <w:numId w:val="2"/>
        </w:numPr>
        <w:rPr>
          <w:lang w:val="en-IN"/>
        </w:rPr>
      </w:pPr>
      <w:r w:rsidRPr="00684339">
        <w:rPr>
          <w:b/>
          <w:bCs/>
          <w:lang w:val="en-IN"/>
        </w:rPr>
        <w:t>Account View</w:t>
      </w:r>
      <w:r w:rsidRPr="00684339">
        <w:rPr>
          <w:lang w:val="en-IN"/>
        </w:rPr>
        <w:t>: Users can retrieve and view detailed information about a specific account, including calculated daily interest on both used and unused credit.</w:t>
      </w:r>
    </w:p>
    <w:p w14:paraId="6F7F2396" w14:textId="77777777" w:rsidR="00684339" w:rsidRPr="00684339" w:rsidRDefault="00684339" w:rsidP="00684339">
      <w:pPr>
        <w:numPr>
          <w:ilvl w:val="0"/>
          <w:numId w:val="2"/>
        </w:numPr>
        <w:rPr>
          <w:lang w:val="en-IN"/>
        </w:rPr>
      </w:pPr>
      <w:r w:rsidRPr="00684339">
        <w:rPr>
          <w:b/>
          <w:bCs/>
          <w:lang w:val="en-IN"/>
        </w:rPr>
        <w:t>CSV Export</w:t>
      </w:r>
      <w:r w:rsidRPr="00684339">
        <w:rPr>
          <w:lang w:val="en-IN"/>
        </w:rPr>
        <w:t>: The data for all accounts can be exported into a CSV file, which users can view in a tabular format.</w:t>
      </w:r>
    </w:p>
    <w:p w14:paraId="7B851A8A" w14:textId="77777777" w:rsidR="00684339" w:rsidRPr="00684339" w:rsidRDefault="00684339" w:rsidP="00684339">
      <w:pPr>
        <w:numPr>
          <w:ilvl w:val="0"/>
          <w:numId w:val="2"/>
        </w:numPr>
        <w:rPr>
          <w:b/>
          <w:bCs/>
          <w:lang w:val="en-IN"/>
        </w:rPr>
      </w:pPr>
      <w:r w:rsidRPr="00684339">
        <w:rPr>
          <w:b/>
          <w:bCs/>
          <w:lang w:val="en-IN"/>
        </w:rPr>
        <w:t>Technologies Used:</w:t>
      </w:r>
    </w:p>
    <w:p w14:paraId="3C58134C" w14:textId="77777777" w:rsidR="00684339" w:rsidRPr="00684339" w:rsidRDefault="00684339" w:rsidP="00684339">
      <w:pPr>
        <w:numPr>
          <w:ilvl w:val="0"/>
          <w:numId w:val="3"/>
        </w:numPr>
        <w:rPr>
          <w:lang w:val="en-IN"/>
        </w:rPr>
      </w:pPr>
      <w:r w:rsidRPr="00684339">
        <w:rPr>
          <w:b/>
          <w:bCs/>
          <w:lang w:val="en-IN"/>
        </w:rPr>
        <w:t>Python</w:t>
      </w:r>
      <w:r w:rsidRPr="00684339">
        <w:rPr>
          <w:lang w:val="en-IN"/>
        </w:rPr>
        <w:t>: The application is built using Python, leveraging its powerful libraries for database management, GUI development, and data visualization.</w:t>
      </w:r>
    </w:p>
    <w:p w14:paraId="19E92B7F" w14:textId="77777777" w:rsidR="00684339" w:rsidRPr="00684339" w:rsidRDefault="00684339" w:rsidP="00684339">
      <w:pPr>
        <w:numPr>
          <w:ilvl w:val="0"/>
          <w:numId w:val="3"/>
        </w:numPr>
        <w:rPr>
          <w:lang w:val="en-IN"/>
        </w:rPr>
      </w:pPr>
      <w:r w:rsidRPr="00684339">
        <w:rPr>
          <w:b/>
          <w:bCs/>
          <w:lang w:val="en-IN"/>
        </w:rPr>
        <w:t>SQLite</w:t>
      </w:r>
      <w:r w:rsidRPr="00684339">
        <w:rPr>
          <w:lang w:val="en-IN"/>
        </w:rPr>
        <w:t>: SQLite is used for the database to store account information persistently.</w:t>
      </w:r>
    </w:p>
    <w:p w14:paraId="2136554B" w14:textId="77777777" w:rsidR="00684339" w:rsidRPr="00684339" w:rsidRDefault="00684339" w:rsidP="00684339">
      <w:pPr>
        <w:numPr>
          <w:ilvl w:val="0"/>
          <w:numId w:val="3"/>
        </w:numPr>
        <w:rPr>
          <w:lang w:val="en-IN"/>
        </w:rPr>
      </w:pPr>
      <w:proofErr w:type="spellStart"/>
      <w:r w:rsidRPr="00684339">
        <w:rPr>
          <w:b/>
          <w:bCs/>
          <w:lang w:val="en-IN"/>
        </w:rPr>
        <w:t>Tkinter</w:t>
      </w:r>
      <w:proofErr w:type="spellEnd"/>
      <w:r w:rsidRPr="00684339">
        <w:rPr>
          <w:lang w:val="en-IN"/>
        </w:rPr>
        <w:t xml:space="preserve">: </w:t>
      </w:r>
      <w:proofErr w:type="spellStart"/>
      <w:r w:rsidRPr="00684339">
        <w:rPr>
          <w:lang w:val="en-IN"/>
        </w:rPr>
        <w:t>Tkinter</w:t>
      </w:r>
      <w:proofErr w:type="spellEnd"/>
      <w:r w:rsidRPr="00684339">
        <w:rPr>
          <w:lang w:val="en-IN"/>
        </w:rPr>
        <w:t xml:space="preserve"> is employed to create the graphical user interface (GUI) that allows users to interact with the system.</w:t>
      </w:r>
    </w:p>
    <w:p w14:paraId="3C72F3E4" w14:textId="77777777" w:rsidR="00684339" w:rsidRPr="00684339" w:rsidRDefault="00684339" w:rsidP="00684339">
      <w:pPr>
        <w:numPr>
          <w:ilvl w:val="0"/>
          <w:numId w:val="3"/>
        </w:numPr>
        <w:rPr>
          <w:lang w:val="en-IN"/>
        </w:rPr>
      </w:pPr>
      <w:r w:rsidRPr="00684339">
        <w:rPr>
          <w:b/>
          <w:bCs/>
          <w:lang w:val="en-IN"/>
        </w:rPr>
        <w:lastRenderedPageBreak/>
        <w:t>Matplotlib</w:t>
      </w:r>
      <w:r w:rsidRPr="00684339">
        <w:rPr>
          <w:lang w:val="en-IN"/>
        </w:rPr>
        <w:t>: The Matplotlib library is used to generate pie charts for credit usage visualization.</w:t>
      </w:r>
    </w:p>
    <w:p w14:paraId="21033CE9" w14:textId="77777777" w:rsidR="00684339" w:rsidRPr="00684339" w:rsidRDefault="00684339" w:rsidP="00684339">
      <w:pPr>
        <w:numPr>
          <w:ilvl w:val="0"/>
          <w:numId w:val="3"/>
        </w:numPr>
        <w:rPr>
          <w:lang w:val="en-IN"/>
        </w:rPr>
      </w:pPr>
      <w:r w:rsidRPr="00684339">
        <w:rPr>
          <w:b/>
          <w:bCs/>
          <w:lang w:val="en-IN"/>
        </w:rPr>
        <w:t>CSV</w:t>
      </w:r>
      <w:r w:rsidRPr="00684339">
        <w:rPr>
          <w:lang w:val="en-IN"/>
        </w:rPr>
        <w:t>: CSV files are used for exporting and viewing account details in a tabular format.</w:t>
      </w:r>
    </w:p>
    <w:p w14:paraId="14446A46" w14:textId="77777777" w:rsidR="00684339" w:rsidRPr="00684339" w:rsidRDefault="00684339" w:rsidP="00684339">
      <w:pPr>
        <w:numPr>
          <w:ilvl w:val="0"/>
          <w:numId w:val="2"/>
        </w:numPr>
        <w:rPr>
          <w:b/>
          <w:bCs/>
          <w:lang w:val="en-IN"/>
        </w:rPr>
      </w:pPr>
      <w:r w:rsidRPr="00684339">
        <w:rPr>
          <w:b/>
          <w:bCs/>
          <w:lang w:val="en-IN"/>
        </w:rPr>
        <w:t>Detailed Description:</w:t>
      </w:r>
    </w:p>
    <w:p w14:paraId="1FADB8AD" w14:textId="77777777" w:rsidR="00684339" w:rsidRPr="00684339" w:rsidRDefault="00684339" w:rsidP="00684339">
      <w:pPr>
        <w:numPr>
          <w:ilvl w:val="0"/>
          <w:numId w:val="2"/>
        </w:numPr>
        <w:rPr>
          <w:b/>
          <w:bCs/>
          <w:lang w:val="en-IN"/>
        </w:rPr>
      </w:pPr>
      <w:r w:rsidRPr="00684339">
        <w:rPr>
          <w:b/>
          <w:bCs/>
          <w:lang w:val="en-IN"/>
        </w:rPr>
        <w:t>1. Database Management (</w:t>
      </w:r>
      <w:proofErr w:type="spellStart"/>
      <w:r w:rsidRPr="00684339">
        <w:rPr>
          <w:b/>
          <w:bCs/>
          <w:lang w:val="en-IN"/>
        </w:rPr>
        <w:t>DatabaseManager</w:t>
      </w:r>
      <w:proofErr w:type="spellEnd"/>
      <w:r w:rsidRPr="00684339">
        <w:rPr>
          <w:b/>
          <w:bCs/>
          <w:lang w:val="en-IN"/>
        </w:rPr>
        <w:t xml:space="preserve"> class):</w:t>
      </w:r>
    </w:p>
    <w:p w14:paraId="669295FE" w14:textId="77777777" w:rsidR="00684339" w:rsidRPr="00684339" w:rsidRDefault="00684339" w:rsidP="00684339">
      <w:pPr>
        <w:rPr>
          <w:lang w:val="en-IN"/>
        </w:rPr>
      </w:pPr>
      <w:r w:rsidRPr="00684339">
        <w:rPr>
          <w:lang w:val="en-IN"/>
        </w:rPr>
        <w:t xml:space="preserve">The </w:t>
      </w:r>
      <w:proofErr w:type="spellStart"/>
      <w:r w:rsidRPr="00684339">
        <w:rPr>
          <w:lang w:val="en-IN"/>
        </w:rPr>
        <w:t>DatabaseManager</w:t>
      </w:r>
      <w:proofErr w:type="spellEnd"/>
      <w:r w:rsidRPr="00684339">
        <w:rPr>
          <w:lang w:val="en-IN"/>
        </w:rPr>
        <w:t xml:space="preserve"> class is responsible for managing the SQLite database that stores the credit account data. It supports the following functionalities:</w:t>
      </w:r>
    </w:p>
    <w:p w14:paraId="2091269D" w14:textId="77777777" w:rsidR="00684339" w:rsidRPr="00684339" w:rsidRDefault="00684339" w:rsidP="00684339">
      <w:pPr>
        <w:numPr>
          <w:ilvl w:val="0"/>
          <w:numId w:val="4"/>
        </w:numPr>
        <w:rPr>
          <w:lang w:val="en-IN"/>
        </w:rPr>
      </w:pPr>
      <w:r w:rsidRPr="00684339">
        <w:rPr>
          <w:b/>
          <w:bCs/>
          <w:lang w:val="en-IN"/>
        </w:rPr>
        <w:t>Table Creation</w:t>
      </w:r>
      <w:r w:rsidRPr="00684339">
        <w:rPr>
          <w:lang w:val="en-IN"/>
        </w:rPr>
        <w:t xml:space="preserve">: It creates a table </w:t>
      </w:r>
      <w:proofErr w:type="spellStart"/>
      <w:r w:rsidRPr="00684339">
        <w:rPr>
          <w:lang w:val="en-IN"/>
        </w:rPr>
        <w:t>credit_accounts</w:t>
      </w:r>
      <w:proofErr w:type="spellEnd"/>
      <w:r w:rsidRPr="00684339">
        <w:rPr>
          <w:lang w:val="en-IN"/>
        </w:rPr>
        <w:t xml:space="preserve"> to store account details, including </w:t>
      </w:r>
      <w:proofErr w:type="spellStart"/>
      <w:r w:rsidRPr="00684339">
        <w:rPr>
          <w:lang w:val="en-IN"/>
        </w:rPr>
        <w:t>account_number</w:t>
      </w:r>
      <w:proofErr w:type="spellEnd"/>
      <w:r w:rsidRPr="00684339">
        <w:rPr>
          <w:lang w:val="en-IN"/>
        </w:rPr>
        <w:t xml:space="preserve">, name, </w:t>
      </w:r>
      <w:proofErr w:type="spellStart"/>
      <w:r w:rsidRPr="00684339">
        <w:rPr>
          <w:lang w:val="en-IN"/>
        </w:rPr>
        <w:t>credit_limit</w:t>
      </w:r>
      <w:proofErr w:type="spellEnd"/>
      <w:r w:rsidRPr="00684339">
        <w:rPr>
          <w:lang w:val="en-IN"/>
        </w:rPr>
        <w:t xml:space="preserve">, </w:t>
      </w:r>
      <w:proofErr w:type="spellStart"/>
      <w:r w:rsidRPr="00684339">
        <w:rPr>
          <w:lang w:val="en-IN"/>
        </w:rPr>
        <w:t>amount_used</w:t>
      </w:r>
      <w:proofErr w:type="spellEnd"/>
      <w:r w:rsidRPr="00684339">
        <w:rPr>
          <w:lang w:val="en-IN"/>
        </w:rPr>
        <w:t xml:space="preserve">, </w:t>
      </w:r>
      <w:proofErr w:type="spellStart"/>
      <w:r w:rsidRPr="00684339">
        <w:rPr>
          <w:lang w:val="en-IN"/>
        </w:rPr>
        <w:t>unused_credit</w:t>
      </w:r>
      <w:proofErr w:type="spellEnd"/>
      <w:r w:rsidRPr="00684339">
        <w:rPr>
          <w:lang w:val="en-IN"/>
        </w:rPr>
        <w:t xml:space="preserve">, balance, and </w:t>
      </w:r>
      <w:proofErr w:type="spellStart"/>
      <w:r w:rsidRPr="00684339">
        <w:rPr>
          <w:lang w:val="en-IN"/>
        </w:rPr>
        <w:t>last_updated</w:t>
      </w:r>
      <w:proofErr w:type="spellEnd"/>
      <w:r w:rsidRPr="00684339">
        <w:rPr>
          <w:lang w:val="en-IN"/>
        </w:rPr>
        <w:t>.</w:t>
      </w:r>
    </w:p>
    <w:p w14:paraId="7B8319BE" w14:textId="77777777" w:rsidR="00684339" w:rsidRPr="00684339" w:rsidRDefault="00684339" w:rsidP="00684339">
      <w:pPr>
        <w:numPr>
          <w:ilvl w:val="0"/>
          <w:numId w:val="4"/>
        </w:numPr>
        <w:rPr>
          <w:lang w:val="en-IN"/>
        </w:rPr>
      </w:pPr>
      <w:r w:rsidRPr="00684339">
        <w:rPr>
          <w:b/>
          <w:bCs/>
          <w:lang w:val="en-IN"/>
        </w:rPr>
        <w:t>Insert/Update Data</w:t>
      </w:r>
      <w:r w:rsidRPr="00684339">
        <w:rPr>
          <w:lang w:val="en-IN"/>
        </w:rPr>
        <w:t xml:space="preserve">: The </w:t>
      </w:r>
      <w:proofErr w:type="spellStart"/>
      <w:r w:rsidRPr="00684339">
        <w:rPr>
          <w:lang w:val="en-IN"/>
        </w:rPr>
        <w:t>insert_or_update</w:t>
      </w:r>
      <w:proofErr w:type="spellEnd"/>
      <w:r w:rsidRPr="00684339">
        <w:rPr>
          <w:lang w:val="en-IN"/>
        </w:rPr>
        <w:t xml:space="preserve"> method inserts new accounts or updates existing ones with the latest data.</w:t>
      </w:r>
    </w:p>
    <w:p w14:paraId="6F7F7D84" w14:textId="77777777" w:rsidR="00684339" w:rsidRPr="00684339" w:rsidRDefault="00684339" w:rsidP="00684339">
      <w:pPr>
        <w:numPr>
          <w:ilvl w:val="0"/>
          <w:numId w:val="4"/>
        </w:numPr>
        <w:rPr>
          <w:lang w:val="en-IN"/>
        </w:rPr>
      </w:pPr>
      <w:r w:rsidRPr="00684339">
        <w:rPr>
          <w:b/>
          <w:bCs/>
          <w:lang w:val="en-IN"/>
        </w:rPr>
        <w:t>Fetching Account Data</w:t>
      </w:r>
      <w:r w:rsidRPr="00684339">
        <w:rPr>
          <w:lang w:val="en-IN"/>
        </w:rPr>
        <w:t xml:space="preserve">: The </w:t>
      </w:r>
      <w:proofErr w:type="spellStart"/>
      <w:r w:rsidRPr="00684339">
        <w:rPr>
          <w:lang w:val="en-IN"/>
        </w:rPr>
        <w:t>fetch_account</w:t>
      </w:r>
      <w:proofErr w:type="spellEnd"/>
      <w:r w:rsidRPr="00684339">
        <w:rPr>
          <w:lang w:val="en-IN"/>
        </w:rPr>
        <w:t xml:space="preserve"> method retrieves account information from the database based on the account number.</w:t>
      </w:r>
    </w:p>
    <w:p w14:paraId="08FF1596" w14:textId="77777777" w:rsidR="00684339" w:rsidRPr="00684339" w:rsidRDefault="00684339" w:rsidP="00684339">
      <w:pPr>
        <w:numPr>
          <w:ilvl w:val="0"/>
          <w:numId w:val="4"/>
        </w:numPr>
        <w:rPr>
          <w:lang w:val="en-IN"/>
        </w:rPr>
      </w:pPr>
      <w:r w:rsidRPr="00684339">
        <w:rPr>
          <w:b/>
          <w:bCs/>
          <w:lang w:val="en-IN"/>
        </w:rPr>
        <w:t>CSV Integration</w:t>
      </w:r>
      <w:r w:rsidRPr="00684339">
        <w:rPr>
          <w:lang w:val="en-IN"/>
        </w:rPr>
        <w:t>: It writes updated account data into a CSV file, and it can read all existing account details from the CSV for review.</w:t>
      </w:r>
    </w:p>
    <w:p w14:paraId="3CEBCCDF" w14:textId="77777777" w:rsidR="00684339" w:rsidRPr="00684339" w:rsidRDefault="00684339" w:rsidP="00684339">
      <w:pPr>
        <w:numPr>
          <w:ilvl w:val="0"/>
          <w:numId w:val="2"/>
        </w:numPr>
        <w:rPr>
          <w:b/>
          <w:bCs/>
          <w:lang w:val="en-IN"/>
        </w:rPr>
      </w:pPr>
      <w:r w:rsidRPr="00684339">
        <w:rPr>
          <w:b/>
          <w:bCs/>
          <w:lang w:val="en-IN"/>
        </w:rPr>
        <w:t>2. Interest Calculation (</w:t>
      </w:r>
      <w:proofErr w:type="spellStart"/>
      <w:r w:rsidRPr="00684339">
        <w:rPr>
          <w:b/>
          <w:bCs/>
          <w:lang w:val="en-IN"/>
        </w:rPr>
        <w:t>InterestCalculator</w:t>
      </w:r>
      <w:proofErr w:type="spellEnd"/>
      <w:r w:rsidRPr="00684339">
        <w:rPr>
          <w:b/>
          <w:bCs/>
          <w:lang w:val="en-IN"/>
        </w:rPr>
        <w:t xml:space="preserve"> class):</w:t>
      </w:r>
    </w:p>
    <w:p w14:paraId="3D1F5563" w14:textId="77777777" w:rsidR="00684339" w:rsidRPr="00684339" w:rsidRDefault="00684339" w:rsidP="00684339">
      <w:pPr>
        <w:rPr>
          <w:lang w:val="en-IN"/>
        </w:rPr>
      </w:pPr>
      <w:r w:rsidRPr="00684339">
        <w:rPr>
          <w:lang w:val="en-IN"/>
        </w:rPr>
        <w:t xml:space="preserve">The </w:t>
      </w:r>
      <w:proofErr w:type="spellStart"/>
      <w:r w:rsidRPr="00684339">
        <w:rPr>
          <w:lang w:val="en-IN"/>
        </w:rPr>
        <w:t>InterestCalculator</w:t>
      </w:r>
      <w:proofErr w:type="spellEnd"/>
      <w:r w:rsidRPr="00684339">
        <w:rPr>
          <w:lang w:val="en-IN"/>
        </w:rPr>
        <w:t xml:space="preserve"> class handles the calculation of daily interest for credit accounts:</w:t>
      </w:r>
    </w:p>
    <w:p w14:paraId="761B90A7" w14:textId="77777777" w:rsidR="00684339" w:rsidRPr="00684339" w:rsidRDefault="00684339" w:rsidP="00684339">
      <w:pPr>
        <w:numPr>
          <w:ilvl w:val="0"/>
          <w:numId w:val="5"/>
        </w:numPr>
        <w:rPr>
          <w:lang w:val="en-IN"/>
        </w:rPr>
      </w:pPr>
      <w:r w:rsidRPr="00684339">
        <w:rPr>
          <w:b/>
          <w:bCs/>
          <w:lang w:val="en-IN"/>
        </w:rPr>
        <w:t>Daily Interest Calculation</w:t>
      </w:r>
      <w:r w:rsidRPr="00684339">
        <w:rPr>
          <w:lang w:val="en-IN"/>
        </w:rPr>
        <w:t>: It calculates daily interest for used and unused credit. The annual rates for used and unused credit are provided as inputs, and the class calculates the daily rate by dividing the annual rate by 365.</w:t>
      </w:r>
    </w:p>
    <w:p w14:paraId="1A8940C5" w14:textId="77777777" w:rsidR="00684339" w:rsidRPr="00684339" w:rsidRDefault="00684339" w:rsidP="00684339">
      <w:pPr>
        <w:numPr>
          <w:ilvl w:val="0"/>
          <w:numId w:val="2"/>
        </w:numPr>
        <w:rPr>
          <w:b/>
          <w:bCs/>
          <w:lang w:val="en-IN"/>
        </w:rPr>
      </w:pPr>
      <w:r w:rsidRPr="00684339">
        <w:rPr>
          <w:b/>
          <w:bCs/>
          <w:lang w:val="en-IN"/>
        </w:rPr>
        <w:t>3. Graph Plotting (</w:t>
      </w:r>
      <w:proofErr w:type="spellStart"/>
      <w:r w:rsidRPr="00684339">
        <w:rPr>
          <w:b/>
          <w:bCs/>
          <w:lang w:val="en-IN"/>
        </w:rPr>
        <w:t>GraphPlotter</w:t>
      </w:r>
      <w:proofErr w:type="spellEnd"/>
      <w:r w:rsidRPr="00684339">
        <w:rPr>
          <w:b/>
          <w:bCs/>
          <w:lang w:val="en-IN"/>
        </w:rPr>
        <w:t xml:space="preserve"> class):</w:t>
      </w:r>
    </w:p>
    <w:p w14:paraId="1E8680D6" w14:textId="77777777" w:rsidR="00684339" w:rsidRPr="00684339" w:rsidRDefault="00684339" w:rsidP="00684339">
      <w:pPr>
        <w:rPr>
          <w:lang w:val="en-IN"/>
        </w:rPr>
      </w:pPr>
      <w:r w:rsidRPr="00684339">
        <w:rPr>
          <w:lang w:val="en-IN"/>
        </w:rPr>
        <w:t xml:space="preserve">The </w:t>
      </w:r>
      <w:proofErr w:type="spellStart"/>
      <w:r w:rsidRPr="00684339">
        <w:rPr>
          <w:lang w:val="en-IN"/>
        </w:rPr>
        <w:t>GraphPlotter</w:t>
      </w:r>
      <w:proofErr w:type="spellEnd"/>
      <w:r w:rsidRPr="00684339">
        <w:rPr>
          <w:lang w:val="en-IN"/>
        </w:rPr>
        <w:t xml:space="preserve"> class generates a pie chart to visualize the distribution of used and unused credit:</w:t>
      </w:r>
    </w:p>
    <w:p w14:paraId="29095F38" w14:textId="77777777" w:rsidR="00684339" w:rsidRPr="00684339" w:rsidRDefault="00684339" w:rsidP="00684339">
      <w:pPr>
        <w:numPr>
          <w:ilvl w:val="0"/>
          <w:numId w:val="6"/>
        </w:numPr>
        <w:rPr>
          <w:lang w:val="en-IN"/>
        </w:rPr>
      </w:pPr>
      <w:r w:rsidRPr="00684339">
        <w:rPr>
          <w:b/>
          <w:bCs/>
          <w:lang w:val="en-IN"/>
        </w:rPr>
        <w:t>Pie Chart</w:t>
      </w:r>
      <w:r w:rsidRPr="00684339">
        <w:rPr>
          <w:lang w:val="en-IN"/>
        </w:rPr>
        <w:t>: It uses the matplotlib library to plot a pie chart showing the proportion of used versus unused credit for an account.</w:t>
      </w:r>
    </w:p>
    <w:p w14:paraId="6796BA23" w14:textId="77777777" w:rsidR="00684339" w:rsidRPr="00684339" w:rsidRDefault="00684339" w:rsidP="00684339">
      <w:pPr>
        <w:numPr>
          <w:ilvl w:val="0"/>
          <w:numId w:val="2"/>
        </w:numPr>
        <w:rPr>
          <w:b/>
          <w:bCs/>
          <w:lang w:val="en-IN"/>
        </w:rPr>
      </w:pPr>
      <w:r w:rsidRPr="00684339">
        <w:rPr>
          <w:b/>
          <w:bCs/>
          <w:lang w:val="en-IN"/>
        </w:rPr>
        <w:t>4. Credit Account Representation (</w:t>
      </w:r>
      <w:proofErr w:type="spellStart"/>
      <w:r w:rsidRPr="00684339">
        <w:rPr>
          <w:b/>
          <w:bCs/>
          <w:lang w:val="en-IN"/>
        </w:rPr>
        <w:t>CreditAccount</w:t>
      </w:r>
      <w:proofErr w:type="spellEnd"/>
      <w:r w:rsidRPr="00684339">
        <w:rPr>
          <w:b/>
          <w:bCs/>
          <w:lang w:val="en-IN"/>
        </w:rPr>
        <w:t xml:space="preserve"> class):</w:t>
      </w:r>
    </w:p>
    <w:p w14:paraId="1C6FC5E8" w14:textId="77777777" w:rsidR="00684339" w:rsidRPr="00684339" w:rsidRDefault="00684339" w:rsidP="00684339">
      <w:pPr>
        <w:rPr>
          <w:lang w:val="en-IN"/>
        </w:rPr>
      </w:pPr>
      <w:r w:rsidRPr="00684339">
        <w:rPr>
          <w:lang w:val="en-IN"/>
        </w:rPr>
        <w:t xml:space="preserve">The </w:t>
      </w:r>
      <w:proofErr w:type="spellStart"/>
      <w:r w:rsidRPr="00684339">
        <w:rPr>
          <w:lang w:val="en-IN"/>
        </w:rPr>
        <w:t>CreditAccount</w:t>
      </w:r>
      <w:proofErr w:type="spellEnd"/>
      <w:r w:rsidRPr="00684339">
        <w:rPr>
          <w:lang w:val="en-IN"/>
        </w:rPr>
        <w:t xml:space="preserve"> class represents a credit account with attributes such as </w:t>
      </w:r>
      <w:proofErr w:type="spellStart"/>
      <w:r w:rsidRPr="00684339">
        <w:rPr>
          <w:lang w:val="en-IN"/>
        </w:rPr>
        <w:t>account_number</w:t>
      </w:r>
      <w:proofErr w:type="spellEnd"/>
      <w:r w:rsidRPr="00684339">
        <w:rPr>
          <w:lang w:val="en-IN"/>
        </w:rPr>
        <w:t xml:space="preserve">, name, </w:t>
      </w:r>
      <w:proofErr w:type="spellStart"/>
      <w:r w:rsidRPr="00684339">
        <w:rPr>
          <w:lang w:val="en-IN"/>
        </w:rPr>
        <w:t>credit_limit</w:t>
      </w:r>
      <w:proofErr w:type="spellEnd"/>
      <w:r w:rsidRPr="00684339">
        <w:rPr>
          <w:lang w:val="en-IN"/>
        </w:rPr>
        <w:t xml:space="preserve">, </w:t>
      </w:r>
      <w:proofErr w:type="spellStart"/>
      <w:r w:rsidRPr="00684339">
        <w:rPr>
          <w:lang w:val="en-IN"/>
        </w:rPr>
        <w:t>amount_used</w:t>
      </w:r>
      <w:proofErr w:type="spellEnd"/>
      <w:r w:rsidRPr="00684339">
        <w:rPr>
          <w:lang w:val="en-IN"/>
        </w:rPr>
        <w:t xml:space="preserve">, </w:t>
      </w:r>
      <w:proofErr w:type="spellStart"/>
      <w:r w:rsidRPr="00684339">
        <w:rPr>
          <w:lang w:val="en-IN"/>
        </w:rPr>
        <w:t>unused_credit</w:t>
      </w:r>
      <w:proofErr w:type="spellEnd"/>
      <w:r w:rsidRPr="00684339">
        <w:rPr>
          <w:lang w:val="en-IN"/>
        </w:rPr>
        <w:t xml:space="preserve">, balance, and </w:t>
      </w:r>
      <w:proofErr w:type="spellStart"/>
      <w:r w:rsidRPr="00684339">
        <w:rPr>
          <w:lang w:val="en-IN"/>
        </w:rPr>
        <w:t>last_updated</w:t>
      </w:r>
      <w:proofErr w:type="spellEnd"/>
      <w:r w:rsidRPr="00684339">
        <w:rPr>
          <w:lang w:val="en-IN"/>
        </w:rPr>
        <w:t>. It also includes a method for updating the account balance when the amount used changes.</w:t>
      </w:r>
    </w:p>
    <w:p w14:paraId="07080C0F" w14:textId="77777777" w:rsidR="00684339" w:rsidRPr="00684339" w:rsidRDefault="00684339" w:rsidP="00684339">
      <w:pPr>
        <w:numPr>
          <w:ilvl w:val="0"/>
          <w:numId w:val="2"/>
        </w:numPr>
        <w:rPr>
          <w:b/>
          <w:bCs/>
          <w:lang w:val="en-IN"/>
        </w:rPr>
      </w:pPr>
      <w:r w:rsidRPr="00684339">
        <w:rPr>
          <w:b/>
          <w:bCs/>
          <w:lang w:val="en-IN"/>
        </w:rPr>
        <w:t>5. Graphical User Interface (</w:t>
      </w:r>
      <w:proofErr w:type="spellStart"/>
      <w:r w:rsidRPr="00684339">
        <w:rPr>
          <w:b/>
          <w:bCs/>
          <w:lang w:val="en-IN"/>
        </w:rPr>
        <w:t>CreditCalculatorApp</w:t>
      </w:r>
      <w:proofErr w:type="spellEnd"/>
      <w:r w:rsidRPr="00684339">
        <w:rPr>
          <w:b/>
          <w:bCs/>
          <w:lang w:val="en-IN"/>
        </w:rPr>
        <w:t xml:space="preserve"> class):</w:t>
      </w:r>
    </w:p>
    <w:p w14:paraId="5AC34675" w14:textId="77777777" w:rsidR="00684339" w:rsidRPr="00684339" w:rsidRDefault="00684339" w:rsidP="00684339">
      <w:pPr>
        <w:rPr>
          <w:lang w:val="en-IN"/>
        </w:rPr>
      </w:pPr>
      <w:r w:rsidRPr="00684339">
        <w:rPr>
          <w:lang w:val="en-IN"/>
        </w:rPr>
        <w:t xml:space="preserve">The </w:t>
      </w:r>
      <w:proofErr w:type="spellStart"/>
      <w:r w:rsidRPr="00684339">
        <w:rPr>
          <w:lang w:val="en-IN"/>
        </w:rPr>
        <w:t>CreditCalculatorApp</w:t>
      </w:r>
      <w:proofErr w:type="spellEnd"/>
      <w:r w:rsidRPr="00684339">
        <w:rPr>
          <w:lang w:val="en-IN"/>
        </w:rPr>
        <w:t xml:space="preserve"> class implements the GUI using </w:t>
      </w:r>
      <w:proofErr w:type="spellStart"/>
      <w:r w:rsidRPr="00684339">
        <w:rPr>
          <w:lang w:val="en-IN"/>
        </w:rPr>
        <w:t>Tkinter</w:t>
      </w:r>
      <w:proofErr w:type="spellEnd"/>
      <w:r w:rsidRPr="00684339">
        <w:rPr>
          <w:lang w:val="en-IN"/>
        </w:rPr>
        <w:t>. Key features include:</w:t>
      </w:r>
    </w:p>
    <w:p w14:paraId="1072DA63" w14:textId="77777777" w:rsidR="00684339" w:rsidRPr="00684339" w:rsidRDefault="00684339" w:rsidP="00684339">
      <w:pPr>
        <w:numPr>
          <w:ilvl w:val="0"/>
          <w:numId w:val="7"/>
        </w:numPr>
        <w:rPr>
          <w:lang w:val="en-IN"/>
        </w:rPr>
      </w:pPr>
      <w:r w:rsidRPr="00684339">
        <w:rPr>
          <w:b/>
          <w:bCs/>
          <w:lang w:val="en-IN"/>
        </w:rPr>
        <w:lastRenderedPageBreak/>
        <w:t>Input Fields</w:t>
      </w:r>
      <w:r w:rsidRPr="00684339">
        <w:rPr>
          <w:lang w:val="en-IN"/>
        </w:rPr>
        <w:t>: The user can input the account number, name, credit limit, and amount used into the provided fields.</w:t>
      </w:r>
    </w:p>
    <w:p w14:paraId="2130C050" w14:textId="77777777" w:rsidR="00684339" w:rsidRPr="00684339" w:rsidRDefault="00684339" w:rsidP="00684339">
      <w:pPr>
        <w:numPr>
          <w:ilvl w:val="0"/>
          <w:numId w:val="7"/>
        </w:numPr>
        <w:rPr>
          <w:lang w:val="en-IN"/>
        </w:rPr>
      </w:pPr>
      <w:r w:rsidRPr="00684339">
        <w:rPr>
          <w:b/>
          <w:bCs/>
          <w:lang w:val="en-IN"/>
        </w:rPr>
        <w:t>Buttons</w:t>
      </w:r>
      <w:r w:rsidRPr="00684339">
        <w:rPr>
          <w:lang w:val="en-IN"/>
        </w:rPr>
        <w:t>:</w:t>
      </w:r>
    </w:p>
    <w:p w14:paraId="664E8750" w14:textId="77777777" w:rsidR="00684339" w:rsidRPr="00684339" w:rsidRDefault="00684339" w:rsidP="00684339">
      <w:pPr>
        <w:numPr>
          <w:ilvl w:val="1"/>
          <w:numId w:val="7"/>
        </w:numPr>
        <w:rPr>
          <w:lang w:val="en-IN"/>
        </w:rPr>
      </w:pPr>
      <w:r w:rsidRPr="00684339">
        <w:rPr>
          <w:lang w:val="en-IN"/>
        </w:rPr>
        <w:t>Calculate: This button triggers the calculation of interest and updates the account information in the database.</w:t>
      </w:r>
    </w:p>
    <w:p w14:paraId="6DAA087D" w14:textId="77777777" w:rsidR="00684339" w:rsidRPr="00684339" w:rsidRDefault="00684339" w:rsidP="00684339">
      <w:pPr>
        <w:numPr>
          <w:ilvl w:val="1"/>
          <w:numId w:val="7"/>
        </w:numPr>
        <w:rPr>
          <w:lang w:val="en-IN"/>
        </w:rPr>
      </w:pPr>
      <w:r w:rsidRPr="00684339">
        <w:rPr>
          <w:lang w:val="en-IN"/>
        </w:rPr>
        <w:t>Show Graph: This button generates a pie chart showing the distribution of used and unused credit for the selected account.</w:t>
      </w:r>
    </w:p>
    <w:p w14:paraId="2F1489FD" w14:textId="77777777" w:rsidR="00684339" w:rsidRPr="00684339" w:rsidRDefault="00684339" w:rsidP="00684339">
      <w:pPr>
        <w:numPr>
          <w:ilvl w:val="1"/>
          <w:numId w:val="7"/>
        </w:numPr>
        <w:rPr>
          <w:lang w:val="en-IN"/>
        </w:rPr>
      </w:pPr>
      <w:r w:rsidRPr="00684339">
        <w:rPr>
          <w:lang w:val="en-IN"/>
        </w:rPr>
        <w:t>View Account: This button displays detailed account information, including interest calculations for used and unused credit.</w:t>
      </w:r>
    </w:p>
    <w:p w14:paraId="41FE7C03" w14:textId="77777777" w:rsidR="00684339" w:rsidRPr="00684339" w:rsidRDefault="00684339" w:rsidP="00684339">
      <w:pPr>
        <w:numPr>
          <w:ilvl w:val="1"/>
          <w:numId w:val="7"/>
        </w:numPr>
        <w:rPr>
          <w:lang w:val="en-IN"/>
        </w:rPr>
      </w:pPr>
      <w:r w:rsidRPr="00684339">
        <w:rPr>
          <w:lang w:val="en-IN"/>
        </w:rPr>
        <w:t>View All Accounts: This button allows users to view all accounts stored in the CSV file.</w:t>
      </w:r>
    </w:p>
    <w:p w14:paraId="5AE85568" w14:textId="77777777" w:rsidR="00684339" w:rsidRPr="00684339" w:rsidRDefault="00684339" w:rsidP="00684339">
      <w:pPr>
        <w:numPr>
          <w:ilvl w:val="0"/>
          <w:numId w:val="7"/>
        </w:numPr>
        <w:rPr>
          <w:lang w:val="en-IN"/>
        </w:rPr>
      </w:pPr>
      <w:r w:rsidRPr="00684339">
        <w:rPr>
          <w:b/>
          <w:bCs/>
          <w:lang w:val="en-IN"/>
        </w:rPr>
        <w:t>Display</w:t>
      </w:r>
      <w:r w:rsidRPr="00684339">
        <w:rPr>
          <w:lang w:val="en-IN"/>
        </w:rPr>
        <w:t>: Account details, including daily interest calculations and overall balance, are displayed in a label within the GUI.</w:t>
      </w:r>
    </w:p>
    <w:p w14:paraId="1E215A37" w14:textId="77777777" w:rsidR="00684339" w:rsidRPr="00684339" w:rsidRDefault="00684339" w:rsidP="00684339">
      <w:pPr>
        <w:numPr>
          <w:ilvl w:val="0"/>
          <w:numId w:val="2"/>
        </w:numPr>
        <w:rPr>
          <w:b/>
          <w:bCs/>
          <w:lang w:val="en-IN"/>
        </w:rPr>
      </w:pPr>
      <w:r w:rsidRPr="00684339">
        <w:rPr>
          <w:b/>
          <w:bCs/>
          <w:lang w:val="en-IN"/>
        </w:rPr>
        <w:t>Workflow:</w:t>
      </w:r>
    </w:p>
    <w:p w14:paraId="008EA4E2" w14:textId="77777777" w:rsidR="00684339" w:rsidRPr="00684339" w:rsidRDefault="00684339" w:rsidP="00684339">
      <w:pPr>
        <w:numPr>
          <w:ilvl w:val="0"/>
          <w:numId w:val="8"/>
        </w:numPr>
        <w:rPr>
          <w:lang w:val="en-IN"/>
        </w:rPr>
      </w:pPr>
      <w:r w:rsidRPr="00684339">
        <w:rPr>
          <w:b/>
          <w:bCs/>
          <w:lang w:val="en-IN"/>
        </w:rPr>
        <w:t>User Interaction</w:t>
      </w:r>
      <w:r w:rsidRPr="00684339">
        <w:rPr>
          <w:lang w:val="en-IN"/>
        </w:rPr>
        <w:t>:</w:t>
      </w:r>
    </w:p>
    <w:p w14:paraId="7B582EB7" w14:textId="77777777" w:rsidR="00684339" w:rsidRPr="00684339" w:rsidRDefault="00684339" w:rsidP="00684339">
      <w:pPr>
        <w:numPr>
          <w:ilvl w:val="1"/>
          <w:numId w:val="8"/>
        </w:numPr>
        <w:rPr>
          <w:lang w:val="en-IN"/>
        </w:rPr>
      </w:pPr>
      <w:r w:rsidRPr="00684339">
        <w:rPr>
          <w:lang w:val="en-IN"/>
        </w:rPr>
        <w:t>The user inputs the account number, name, credit limit, and amount used.</w:t>
      </w:r>
    </w:p>
    <w:p w14:paraId="010520AA" w14:textId="77777777" w:rsidR="00684339" w:rsidRPr="00684339" w:rsidRDefault="00684339" w:rsidP="00684339">
      <w:pPr>
        <w:numPr>
          <w:ilvl w:val="1"/>
          <w:numId w:val="8"/>
        </w:numPr>
        <w:rPr>
          <w:lang w:val="en-IN"/>
        </w:rPr>
      </w:pPr>
      <w:r w:rsidRPr="00684339">
        <w:rPr>
          <w:lang w:val="en-IN"/>
        </w:rPr>
        <w:t>Upon clicking "Calculate", the application updates or inserts the data into the SQLite database and stores the updated account information in the CSV file.</w:t>
      </w:r>
    </w:p>
    <w:p w14:paraId="3CC2D447" w14:textId="77777777" w:rsidR="00684339" w:rsidRPr="00684339" w:rsidRDefault="00684339" w:rsidP="00684339">
      <w:pPr>
        <w:numPr>
          <w:ilvl w:val="1"/>
          <w:numId w:val="8"/>
        </w:numPr>
        <w:rPr>
          <w:lang w:val="en-IN"/>
        </w:rPr>
      </w:pPr>
      <w:r w:rsidRPr="00684339">
        <w:rPr>
          <w:lang w:val="en-IN"/>
        </w:rPr>
        <w:t>The user can view the account details, calculate daily interest, or view a graph of credit usage.</w:t>
      </w:r>
    </w:p>
    <w:p w14:paraId="19567C51" w14:textId="77777777" w:rsidR="00684339" w:rsidRPr="00684339" w:rsidRDefault="00684339" w:rsidP="00684339">
      <w:pPr>
        <w:numPr>
          <w:ilvl w:val="0"/>
          <w:numId w:val="8"/>
        </w:numPr>
        <w:rPr>
          <w:lang w:val="en-IN"/>
        </w:rPr>
      </w:pPr>
      <w:r w:rsidRPr="00684339">
        <w:rPr>
          <w:b/>
          <w:bCs/>
          <w:lang w:val="en-IN"/>
        </w:rPr>
        <w:t>Database &amp; CSV Integration</w:t>
      </w:r>
      <w:r w:rsidRPr="00684339">
        <w:rPr>
          <w:lang w:val="en-IN"/>
        </w:rPr>
        <w:t>:</w:t>
      </w:r>
    </w:p>
    <w:p w14:paraId="25EBEA2C" w14:textId="77777777" w:rsidR="00684339" w:rsidRPr="00684339" w:rsidRDefault="00684339" w:rsidP="00684339">
      <w:pPr>
        <w:numPr>
          <w:ilvl w:val="1"/>
          <w:numId w:val="8"/>
        </w:numPr>
        <w:rPr>
          <w:lang w:val="en-IN"/>
        </w:rPr>
      </w:pPr>
      <w:r w:rsidRPr="00684339">
        <w:rPr>
          <w:lang w:val="en-IN"/>
        </w:rPr>
        <w:t>The data is stored and retrieved from the SQLite database for efficiency and reliability.</w:t>
      </w:r>
    </w:p>
    <w:p w14:paraId="66835D0B" w14:textId="77777777" w:rsidR="00684339" w:rsidRPr="00684339" w:rsidRDefault="00684339" w:rsidP="00684339">
      <w:pPr>
        <w:numPr>
          <w:ilvl w:val="1"/>
          <w:numId w:val="8"/>
        </w:numPr>
        <w:rPr>
          <w:lang w:val="en-IN"/>
        </w:rPr>
      </w:pPr>
      <w:r w:rsidRPr="00684339">
        <w:rPr>
          <w:lang w:val="en-IN"/>
        </w:rPr>
        <w:t>Simultaneously, the account details are saved in a CSV file, allowing the user to access the data in a more readable tabular form.</w:t>
      </w:r>
    </w:p>
    <w:p w14:paraId="58955EA3" w14:textId="77777777" w:rsidR="00684339" w:rsidRPr="00684339" w:rsidRDefault="00684339" w:rsidP="00684339">
      <w:pPr>
        <w:numPr>
          <w:ilvl w:val="0"/>
          <w:numId w:val="8"/>
        </w:numPr>
        <w:rPr>
          <w:lang w:val="en-IN"/>
        </w:rPr>
      </w:pPr>
      <w:r w:rsidRPr="00684339">
        <w:rPr>
          <w:b/>
          <w:bCs/>
          <w:lang w:val="en-IN"/>
        </w:rPr>
        <w:t>Interest Calculation</w:t>
      </w:r>
      <w:r w:rsidRPr="00684339">
        <w:rPr>
          <w:lang w:val="en-IN"/>
        </w:rPr>
        <w:t>:</w:t>
      </w:r>
    </w:p>
    <w:p w14:paraId="755C85C7" w14:textId="77777777" w:rsidR="00684339" w:rsidRPr="00684339" w:rsidRDefault="00684339" w:rsidP="00684339">
      <w:pPr>
        <w:numPr>
          <w:ilvl w:val="1"/>
          <w:numId w:val="8"/>
        </w:numPr>
        <w:rPr>
          <w:lang w:val="en-IN"/>
        </w:rPr>
      </w:pPr>
      <w:r w:rsidRPr="00684339">
        <w:rPr>
          <w:lang w:val="en-IN"/>
        </w:rPr>
        <w:t>The system computes daily interest for both used and unused credit amounts based on annual rates. The interest calculations are then displayed in the user interface.</w:t>
      </w:r>
    </w:p>
    <w:p w14:paraId="79851914" w14:textId="77777777" w:rsidR="00684339" w:rsidRPr="00684339" w:rsidRDefault="00684339" w:rsidP="00684339">
      <w:pPr>
        <w:numPr>
          <w:ilvl w:val="0"/>
          <w:numId w:val="8"/>
        </w:numPr>
        <w:rPr>
          <w:lang w:val="en-IN"/>
        </w:rPr>
      </w:pPr>
      <w:r w:rsidRPr="00684339">
        <w:rPr>
          <w:b/>
          <w:bCs/>
          <w:lang w:val="en-IN"/>
        </w:rPr>
        <w:t>Graph Visualization</w:t>
      </w:r>
      <w:r w:rsidRPr="00684339">
        <w:rPr>
          <w:lang w:val="en-IN"/>
        </w:rPr>
        <w:t>:</w:t>
      </w:r>
    </w:p>
    <w:p w14:paraId="022002CA" w14:textId="77777777" w:rsidR="00684339" w:rsidRPr="00684339" w:rsidRDefault="00684339" w:rsidP="00684339">
      <w:pPr>
        <w:numPr>
          <w:ilvl w:val="1"/>
          <w:numId w:val="8"/>
        </w:numPr>
        <w:rPr>
          <w:lang w:val="en-IN"/>
        </w:rPr>
      </w:pPr>
      <w:r w:rsidRPr="00684339">
        <w:rPr>
          <w:lang w:val="en-IN"/>
        </w:rPr>
        <w:t>A pie chart visualizes the breakdown between used and unused credit, making it easier for users to understand their credit distribution.</w:t>
      </w:r>
    </w:p>
    <w:p w14:paraId="2117AFDD" w14:textId="77777777" w:rsidR="00684339" w:rsidRPr="00684339" w:rsidRDefault="00684339" w:rsidP="00684339">
      <w:pPr>
        <w:numPr>
          <w:ilvl w:val="0"/>
          <w:numId w:val="2"/>
        </w:numPr>
        <w:rPr>
          <w:b/>
          <w:bCs/>
          <w:lang w:val="en-IN"/>
        </w:rPr>
      </w:pPr>
      <w:r w:rsidRPr="00684339">
        <w:rPr>
          <w:b/>
          <w:bCs/>
          <w:lang w:val="en-IN"/>
        </w:rPr>
        <w:t>Possible Extensions:</w:t>
      </w:r>
    </w:p>
    <w:p w14:paraId="24C278C5" w14:textId="77777777" w:rsidR="00684339" w:rsidRPr="00684339" w:rsidRDefault="00684339" w:rsidP="00684339">
      <w:pPr>
        <w:numPr>
          <w:ilvl w:val="0"/>
          <w:numId w:val="9"/>
        </w:numPr>
        <w:rPr>
          <w:lang w:val="en-IN"/>
        </w:rPr>
      </w:pPr>
      <w:r w:rsidRPr="00684339">
        <w:rPr>
          <w:b/>
          <w:bCs/>
          <w:lang w:val="en-IN"/>
        </w:rPr>
        <w:t>Interest Rate Customization</w:t>
      </w:r>
      <w:r w:rsidRPr="00684339">
        <w:rPr>
          <w:lang w:val="en-IN"/>
        </w:rPr>
        <w:t>: Allow users to modify the annual interest rates for used and unused credit.</w:t>
      </w:r>
    </w:p>
    <w:p w14:paraId="539FF2FC" w14:textId="77777777" w:rsidR="00684339" w:rsidRPr="00684339" w:rsidRDefault="00684339" w:rsidP="00684339">
      <w:pPr>
        <w:numPr>
          <w:ilvl w:val="0"/>
          <w:numId w:val="9"/>
        </w:numPr>
        <w:rPr>
          <w:lang w:val="en-IN"/>
        </w:rPr>
      </w:pPr>
      <w:r w:rsidRPr="00684339">
        <w:rPr>
          <w:b/>
          <w:bCs/>
          <w:lang w:val="en-IN"/>
        </w:rPr>
        <w:lastRenderedPageBreak/>
        <w:t>Report Generation</w:t>
      </w:r>
      <w:r w:rsidRPr="00684339">
        <w:rPr>
          <w:lang w:val="en-IN"/>
        </w:rPr>
        <w:t>: Add functionality to generate comprehensive reports of all accounts over a certain period.</w:t>
      </w:r>
    </w:p>
    <w:p w14:paraId="3A398A16" w14:textId="77777777" w:rsidR="00684339" w:rsidRPr="00684339" w:rsidRDefault="00684339" w:rsidP="00684339">
      <w:pPr>
        <w:numPr>
          <w:ilvl w:val="0"/>
          <w:numId w:val="9"/>
        </w:numPr>
        <w:rPr>
          <w:lang w:val="en-IN"/>
        </w:rPr>
      </w:pPr>
      <w:r w:rsidRPr="00684339">
        <w:rPr>
          <w:b/>
          <w:bCs/>
          <w:lang w:val="en-IN"/>
        </w:rPr>
        <w:t>Account Deletion</w:t>
      </w:r>
      <w:r w:rsidRPr="00684339">
        <w:rPr>
          <w:lang w:val="en-IN"/>
        </w:rPr>
        <w:t>: Provide an option to delete accounts from the database and CSV file.</w:t>
      </w:r>
    </w:p>
    <w:p w14:paraId="4C732DFB" w14:textId="77777777" w:rsidR="00684339" w:rsidRPr="00684339" w:rsidRDefault="00684339" w:rsidP="00684339">
      <w:pPr>
        <w:numPr>
          <w:ilvl w:val="0"/>
          <w:numId w:val="9"/>
        </w:numPr>
        <w:rPr>
          <w:lang w:val="en-IN"/>
        </w:rPr>
      </w:pPr>
      <w:r w:rsidRPr="00684339">
        <w:rPr>
          <w:b/>
          <w:bCs/>
          <w:lang w:val="en-IN"/>
        </w:rPr>
        <w:t>Security</w:t>
      </w:r>
      <w:r w:rsidRPr="00684339">
        <w:rPr>
          <w:lang w:val="en-IN"/>
        </w:rPr>
        <w:t>: Implement password protection or encryption for account data.</w:t>
      </w:r>
    </w:p>
    <w:p w14:paraId="79B7D4AA" w14:textId="77777777" w:rsidR="00684339" w:rsidRPr="00684339" w:rsidRDefault="00684339" w:rsidP="00684339">
      <w:pPr>
        <w:numPr>
          <w:ilvl w:val="0"/>
          <w:numId w:val="9"/>
        </w:numPr>
        <w:rPr>
          <w:lang w:val="en-IN"/>
        </w:rPr>
      </w:pPr>
      <w:r w:rsidRPr="00684339">
        <w:rPr>
          <w:b/>
          <w:bCs/>
          <w:lang w:val="en-IN"/>
        </w:rPr>
        <w:t>Additional Charts</w:t>
      </w:r>
      <w:r w:rsidRPr="00684339">
        <w:rPr>
          <w:lang w:val="en-IN"/>
        </w:rPr>
        <w:t>: Add more complex graphical representations (e.g., bar charts showing monthly credit usage).</w:t>
      </w:r>
    </w:p>
    <w:p w14:paraId="1C667FD6" w14:textId="77777777" w:rsidR="00684339" w:rsidRPr="00684339" w:rsidRDefault="00684339" w:rsidP="00684339">
      <w:pPr>
        <w:numPr>
          <w:ilvl w:val="0"/>
          <w:numId w:val="2"/>
        </w:numPr>
        <w:rPr>
          <w:b/>
          <w:bCs/>
          <w:lang w:val="en-IN"/>
        </w:rPr>
      </w:pPr>
      <w:r w:rsidRPr="00684339">
        <w:rPr>
          <w:b/>
          <w:bCs/>
          <w:lang w:val="en-IN"/>
        </w:rPr>
        <w:t>Conclusion:</w:t>
      </w:r>
    </w:p>
    <w:p w14:paraId="2342F4CF" w14:textId="639624FA" w:rsidR="00684339" w:rsidRPr="00684339" w:rsidRDefault="00684339" w:rsidP="00684339">
      <w:pPr>
        <w:rPr>
          <w:lang w:val="en-IN"/>
        </w:rPr>
      </w:pPr>
      <w:r w:rsidRPr="00684339">
        <w:rPr>
          <w:lang w:val="en-IN"/>
        </w:rPr>
        <w:t xml:space="preserve">The </w:t>
      </w:r>
      <w:r w:rsidRPr="00684339">
        <w:rPr>
          <w:b/>
          <w:bCs/>
          <w:lang w:val="en-IN"/>
        </w:rPr>
        <w:t>Credit Calculator Application</w:t>
      </w:r>
      <w:r w:rsidRPr="00684339">
        <w:rPr>
          <w:lang w:val="en-IN"/>
        </w:rPr>
        <w:t xml:space="preserve"> is a robust tool for managing and tracking credit account data. It allows users to input, update, and </w:t>
      </w:r>
      <w:r w:rsidRPr="00684339">
        <w:rPr>
          <w:lang w:val="en-IN"/>
        </w:rPr>
        <w:t>analyse</w:t>
      </w:r>
      <w:r w:rsidRPr="00684339">
        <w:rPr>
          <w:lang w:val="en-IN"/>
        </w:rPr>
        <w:t xml:space="preserve"> their credit usage, interest, and balances while providing a user-friendly interface. This tool can be used by individuals or businesses to efficiently manage multiple credit accounts and make informed decisions about credit usage.</w:t>
      </w:r>
    </w:p>
    <w:p w14:paraId="2B602FFD" w14:textId="77777777" w:rsidR="00684339" w:rsidRDefault="00684339"/>
    <w:sectPr w:rsidR="00684339">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CD803" w14:textId="77777777" w:rsidR="00565E84" w:rsidRDefault="00565E84">
      <w:pPr>
        <w:spacing w:after="0" w:line="240" w:lineRule="auto"/>
      </w:pPr>
      <w:r>
        <w:separator/>
      </w:r>
    </w:p>
    <w:p w14:paraId="5447AE00" w14:textId="77777777" w:rsidR="00565E84" w:rsidRDefault="00565E84"/>
  </w:endnote>
  <w:endnote w:type="continuationSeparator" w:id="0">
    <w:p w14:paraId="41F94F33" w14:textId="77777777" w:rsidR="00565E84" w:rsidRDefault="00565E84">
      <w:pPr>
        <w:spacing w:after="0" w:line="240" w:lineRule="auto"/>
      </w:pPr>
      <w:r>
        <w:continuationSeparator/>
      </w:r>
    </w:p>
    <w:p w14:paraId="14602634" w14:textId="77777777" w:rsidR="00565E84" w:rsidRDefault="00565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4B9F7" w14:textId="77777777" w:rsidR="002564C1"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8D00F" w14:textId="77777777" w:rsidR="00565E84" w:rsidRDefault="00565E84">
      <w:pPr>
        <w:spacing w:after="0" w:line="240" w:lineRule="auto"/>
      </w:pPr>
      <w:r>
        <w:separator/>
      </w:r>
    </w:p>
    <w:p w14:paraId="7882A816" w14:textId="77777777" w:rsidR="00565E84" w:rsidRDefault="00565E84"/>
  </w:footnote>
  <w:footnote w:type="continuationSeparator" w:id="0">
    <w:p w14:paraId="47367BBA" w14:textId="77777777" w:rsidR="00565E84" w:rsidRDefault="00565E84">
      <w:pPr>
        <w:spacing w:after="0" w:line="240" w:lineRule="auto"/>
      </w:pPr>
      <w:r>
        <w:continuationSeparator/>
      </w:r>
    </w:p>
    <w:p w14:paraId="103556CE" w14:textId="77777777" w:rsidR="00565E84" w:rsidRDefault="00565E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255BC"/>
    <w:multiLevelType w:val="multilevel"/>
    <w:tmpl w:val="B7D8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E11E8"/>
    <w:multiLevelType w:val="multilevel"/>
    <w:tmpl w:val="6286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F0CCA"/>
    <w:multiLevelType w:val="multilevel"/>
    <w:tmpl w:val="A8FA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228DA"/>
    <w:multiLevelType w:val="multilevel"/>
    <w:tmpl w:val="CC32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5" w15:restartNumberingAfterBreak="0">
    <w:nsid w:val="4A503434"/>
    <w:multiLevelType w:val="multilevel"/>
    <w:tmpl w:val="C2D4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2043E"/>
    <w:multiLevelType w:val="multilevel"/>
    <w:tmpl w:val="BEC8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358CB"/>
    <w:multiLevelType w:val="multilevel"/>
    <w:tmpl w:val="60C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065EA"/>
    <w:multiLevelType w:val="multilevel"/>
    <w:tmpl w:val="3CDC2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636718">
    <w:abstractNumId w:val="4"/>
  </w:num>
  <w:num w:numId="2" w16cid:durableId="149835068">
    <w:abstractNumId w:val="0"/>
  </w:num>
  <w:num w:numId="3" w16cid:durableId="1418794016">
    <w:abstractNumId w:val="5"/>
  </w:num>
  <w:num w:numId="4" w16cid:durableId="44329540">
    <w:abstractNumId w:val="2"/>
  </w:num>
  <w:num w:numId="5" w16cid:durableId="1130200443">
    <w:abstractNumId w:val="7"/>
  </w:num>
  <w:num w:numId="6" w16cid:durableId="373236189">
    <w:abstractNumId w:val="1"/>
  </w:num>
  <w:num w:numId="7" w16cid:durableId="149753599">
    <w:abstractNumId w:val="3"/>
  </w:num>
  <w:num w:numId="8" w16cid:durableId="207110303">
    <w:abstractNumId w:val="8"/>
  </w:num>
  <w:num w:numId="9" w16cid:durableId="1421952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39"/>
    <w:rsid w:val="002564C1"/>
    <w:rsid w:val="00284E2A"/>
    <w:rsid w:val="00565E84"/>
    <w:rsid w:val="0068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3964"/>
  <w15:chartTrackingRefBased/>
  <w15:docId w15:val="{FEEC7D81-8CB6-604D-B345-6AD785C0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25314">
      <w:bodyDiv w:val="1"/>
      <w:marLeft w:val="0"/>
      <w:marRight w:val="0"/>
      <w:marTop w:val="0"/>
      <w:marBottom w:val="0"/>
      <w:divBdr>
        <w:top w:val="none" w:sz="0" w:space="0" w:color="auto"/>
        <w:left w:val="none" w:sz="0" w:space="0" w:color="auto"/>
        <w:bottom w:val="none" w:sz="0" w:space="0" w:color="auto"/>
        <w:right w:val="none" w:sz="0" w:space="0" w:color="auto"/>
      </w:divBdr>
      <w:divsChild>
        <w:div w:id="1574853095">
          <w:marLeft w:val="0"/>
          <w:marRight w:val="0"/>
          <w:marTop w:val="0"/>
          <w:marBottom w:val="0"/>
          <w:divBdr>
            <w:top w:val="none" w:sz="0" w:space="0" w:color="auto"/>
            <w:left w:val="none" w:sz="0" w:space="0" w:color="auto"/>
            <w:bottom w:val="none" w:sz="0" w:space="0" w:color="auto"/>
            <w:right w:val="none" w:sz="0" w:space="0" w:color="auto"/>
          </w:divBdr>
        </w:div>
      </w:divsChild>
    </w:div>
    <w:div w:id="551238672">
      <w:bodyDiv w:val="1"/>
      <w:marLeft w:val="0"/>
      <w:marRight w:val="0"/>
      <w:marTop w:val="0"/>
      <w:marBottom w:val="0"/>
      <w:divBdr>
        <w:top w:val="none" w:sz="0" w:space="0" w:color="auto"/>
        <w:left w:val="none" w:sz="0" w:space="0" w:color="auto"/>
        <w:bottom w:val="none" w:sz="0" w:space="0" w:color="auto"/>
        <w:right w:val="none" w:sz="0" w:space="0" w:color="auto"/>
      </w:divBdr>
    </w:div>
    <w:div w:id="724645575">
      <w:bodyDiv w:val="1"/>
      <w:marLeft w:val="0"/>
      <w:marRight w:val="0"/>
      <w:marTop w:val="0"/>
      <w:marBottom w:val="0"/>
      <w:divBdr>
        <w:top w:val="none" w:sz="0" w:space="0" w:color="auto"/>
        <w:left w:val="none" w:sz="0" w:space="0" w:color="auto"/>
        <w:bottom w:val="none" w:sz="0" w:space="0" w:color="auto"/>
        <w:right w:val="none" w:sz="0" w:space="0" w:color="auto"/>
      </w:divBdr>
    </w:div>
    <w:div w:id="1091196029">
      <w:bodyDiv w:val="1"/>
      <w:marLeft w:val="0"/>
      <w:marRight w:val="0"/>
      <w:marTop w:val="0"/>
      <w:marBottom w:val="0"/>
      <w:divBdr>
        <w:top w:val="none" w:sz="0" w:space="0" w:color="auto"/>
        <w:left w:val="none" w:sz="0" w:space="0" w:color="auto"/>
        <w:bottom w:val="none" w:sz="0" w:space="0" w:color="auto"/>
        <w:right w:val="none" w:sz="0" w:space="0" w:color="auto"/>
      </w:divBdr>
    </w:div>
    <w:div w:id="1180048635">
      <w:bodyDiv w:val="1"/>
      <w:marLeft w:val="0"/>
      <w:marRight w:val="0"/>
      <w:marTop w:val="0"/>
      <w:marBottom w:val="0"/>
      <w:divBdr>
        <w:top w:val="none" w:sz="0" w:space="0" w:color="auto"/>
        <w:left w:val="none" w:sz="0" w:space="0" w:color="auto"/>
        <w:bottom w:val="none" w:sz="0" w:space="0" w:color="auto"/>
        <w:right w:val="none" w:sz="0" w:space="0" w:color="auto"/>
      </w:divBdr>
      <w:divsChild>
        <w:div w:id="1249071298">
          <w:marLeft w:val="0"/>
          <w:marRight w:val="0"/>
          <w:marTop w:val="0"/>
          <w:marBottom w:val="0"/>
          <w:divBdr>
            <w:top w:val="none" w:sz="0" w:space="0" w:color="auto"/>
            <w:left w:val="none" w:sz="0" w:space="0" w:color="auto"/>
            <w:bottom w:val="none" w:sz="0" w:space="0" w:color="auto"/>
            <w:right w:val="none" w:sz="0" w:space="0" w:color="auto"/>
          </w:divBdr>
        </w:div>
      </w:divsChild>
    </w:div>
    <w:div w:id="1636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ndanasp/Library/Containers/com.microsoft.Word/Data/Library/Application%20Support/Microsoft/Office/16.0/DTS/en-IN%7b3686B5DC-D61A-424E-96F4-E48D461D3975%7d/%7b148D201D-1935-9F4E-8917-8E0290BAF39C%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12</TotalTime>
  <Pages>4</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Tharun N</cp:lastModifiedBy>
  <cp:revision>1</cp:revision>
  <dcterms:created xsi:type="dcterms:W3CDTF">2024-11-21T16:32:00Z</dcterms:created>
  <dcterms:modified xsi:type="dcterms:W3CDTF">2024-11-21T16:56:00Z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